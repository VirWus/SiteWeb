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54A" w:rsidRPr="008B5277" w:rsidRDefault="004B2CAC" w:rsidP="00FC42A1">
      <w:pPr>
        <w:pStyle w:val="Photo"/>
        <w:bidi/>
      </w:pPr>
      <w:bookmarkStart w:id="0" w:name="_GoBack"/>
      <w:r w:rsidRPr="008B5277">
        <w:rPr>
          <w:noProof/>
          <w:lang w:eastAsia="fr-FR"/>
        </w:rPr>
        <w:drawing>
          <wp:inline distT="0" distB="0" distL="0" distR="0" wp14:anchorId="291C6B26" wp14:editId="42475032">
            <wp:extent cx="5410200" cy="4019550"/>
            <wp:effectExtent l="0" t="0" r="0" b="0"/>
            <wp:docPr id="22" name="Image 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 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01955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  <w:bookmarkEnd w:id="0"/>
    </w:p>
    <w:p w:rsidR="00C6554A" w:rsidRDefault="004B2CAC" w:rsidP="004B2CAC">
      <w:pPr>
        <w:pStyle w:val="Titre"/>
      </w:pPr>
      <w:r>
        <w:t xml:space="preserve">Cycle de vie d’un logiciel </w:t>
      </w:r>
    </w:p>
    <w:p w:rsidR="00C6554A" w:rsidRDefault="004B2CAC" w:rsidP="004B2CAC">
      <w:pPr>
        <w:pStyle w:val="Sous-titre"/>
      </w:pPr>
      <w:r>
        <w:t xml:space="preserve">les models de cycle de vie </w:t>
      </w:r>
    </w:p>
    <w:p w:rsidR="004B2CAC" w:rsidRPr="00D5413C" w:rsidRDefault="004B2CAC" w:rsidP="004B2CAC">
      <w:pPr>
        <w:pStyle w:val="Sous-titre"/>
      </w:pPr>
    </w:p>
    <w:p w:rsidR="004B2CAC" w:rsidRPr="004B2CAC" w:rsidRDefault="004B2CAC" w:rsidP="004B2CAC">
      <w:pPr>
        <w:pStyle w:val="Coordonnes"/>
        <w:rPr>
          <w:b/>
          <w:bCs/>
        </w:rPr>
      </w:pPr>
      <w:proofErr w:type="spellStart"/>
      <w:r w:rsidRPr="004B2CAC">
        <w:rPr>
          <w:b/>
          <w:bCs/>
        </w:rPr>
        <w:t>Realiser</w:t>
      </w:r>
      <w:proofErr w:type="spellEnd"/>
      <w:r w:rsidRPr="004B2CAC">
        <w:rPr>
          <w:b/>
          <w:bCs/>
        </w:rPr>
        <w:t xml:space="preserve"> par </w:t>
      </w:r>
    </w:p>
    <w:p w:rsidR="004B2CAC" w:rsidRDefault="004B2CAC" w:rsidP="004B2CAC">
      <w:pPr>
        <w:pStyle w:val="Coordonnes"/>
      </w:pPr>
      <w:proofErr w:type="spellStart"/>
      <w:r>
        <w:t>Zeharilyes</w:t>
      </w:r>
      <w:proofErr w:type="spellEnd"/>
    </w:p>
    <w:p w:rsidR="004B2CAC" w:rsidRDefault="004B2CAC" w:rsidP="004B2CAC">
      <w:pPr>
        <w:pStyle w:val="Coordonnes"/>
      </w:pPr>
      <w:proofErr w:type="spellStart"/>
      <w:r>
        <w:t>Ouchene</w:t>
      </w:r>
      <w:proofErr w:type="spellEnd"/>
      <w:r>
        <w:t xml:space="preserve"> </w:t>
      </w:r>
      <w:proofErr w:type="spellStart"/>
      <w:r>
        <w:t>sofiane</w:t>
      </w:r>
      <w:proofErr w:type="spellEnd"/>
      <w:r>
        <w:t xml:space="preserve"> </w:t>
      </w:r>
    </w:p>
    <w:p w:rsidR="004B2CAC" w:rsidRDefault="004B2CAC" w:rsidP="004B2CAC">
      <w:pPr>
        <w:pStyle w:val="Coordonnes"/>
      </w:pPr>
      <w:proofErr w:type="spellStart"/>
      <w:r>
        <w:t>Saoudi</w:t>
      </w:r>
      <w:proofErr w:type="spellEnd"/>
      <w:r>
        <w:t xml:space="preserve"> </w:t>
      </w:r>
      <w:proofErr w:type="spellStart"/>
      <w:r>
        <w:t>souhaib</w:t>
      </w:r>
      <w:proofErr w:type="spellEnd"/>
      <w:r>
        <w:t xml:space="preserve"> </w:t>
      </w:r>
    </w:p>
    <w:p w:rsidR="004B2CAC" w:rsidRDefault="004B2CAC" w:rsidP="004B2CAC">
      <w:pPr>
        <w:pStyle w:val="Coordonnes"/>
        <w:rPr>
          <w:lang w:bidi="fr-FR"/>
        </w:rPr>
      </w:pPr>
    </w:p>
    <w:p w:rsidR="004B2CAC" w:rsidRDefault="004B2CAC" w:rsidP="004B2CAC">
      <w:pPr>
        <w:pStyle w:val="Coordonnes"/>
        <w:rPr>
          <w:lang w:bidi="fr-FR"/>
        </w:rPr>
      </w:pPr>
    </w:p>
    <w:p w:rsidR="004B2CAC" w:rsidRDefault="004B2CAC" w:rsidP="004B2CAC">
      <w:pPr>
        <w:pStyle w:val="Coordonnes"/>
        <w:rPr>
          <w:lang w:bidi="fr-FR"/>
        </w:rPr>
      </w:pPr>
    </w:p>
    <w:p w:rsidR="00C6554A" w:rsidRDefault="004B2CAC" w:rsidP="004B2CAC">
      <w:pPr>
        <w:pStyle w:val="Coordonnes"/>
        <w:jc w:val="left"/>
      </w:pPr>
      <w:r>
        <w:rPr>
          <w:lang w:bidi="fr-FR"/>
        </w:rPr>
        <w:t xml:space="preserve">                                                                07/03/2018</w:t>
      </w:r>
      <w:r w:rsidR="00C6554A">
        <w:rPr>
          <w:lang w:bidi="fr-FR"/>
        </w:rPr>
        <w:br w:type="page"/>
      </w:r>
    </w:p>
    <w:sdt>
      <w:sdtPr>
        <w:alias w:val="Titre 1 :"/>
        <w:tag w:val="Titre 1 :"/>
        <w:id w:val="1549648056"/>
        <w:placeholder>
          <w:docPart w:val="11F01FE98FC447BBAAF65F124E3E7B5B"/>
        </w:placeholder>
        <w:temporary/>
        <w:showingPlcHdr/>
      </w:sdtPr>
      <w:sdtEndPr/>
      <w:sdtContent>
        <w:p w:rsidR="00C6554A" w:rsidRDefault="00C6554A" w:rsidP="00C6554A">
          <w:pPr>
            <w:pStyle w:val="Titre1"/>
          </w:pPr>
          <w:r>
            <w:rPr>
              <w:lang w:bidi="fr-FR"/>
            </w:rPr>
            <w:t>Titre 1</w:t>
          </w:r>
        </w:p>
      </w:sdtContent>
    </w:sdt>
    <w:sdt>
      <w:sdtPr>
        <w:alias w:val="Paragraph Text:"/>
        <w:tag w:val="Paragraph Text:"/>
        <w:id w:val="-335997730"/>
        <w:placeholder>
          <w:docPart w:val="0C9307BA78744390B048028857481881"/>
        </w:placeholder>
        <w:temporary/>
        <w:showingPlcHdr/>
      </w:sdtPr>
      <w:sdtEndPr/>
      <w:sdtContent>
        <w:p w:rsidR="00C6554A" w:rsidRDefault="00C6554A" w:rsidP="00C6554A">
          <w:r>
            <w:rPr>
              <w:lang w:bidi="fr-FR"/>
            </w:rPr>
            <w:t>Pour remplacer le texte d’espace réservé sur cette page, sélectionnez-le et commencez à taper. Mais attendez un peu avant de vous lancer.</w:t>
          </w:r>
        </w:p>
        <w:p w:rsidR="00C6554A" w:rsidRDefault="00C6554A" w:rsidP="00C6554A">
          <w:r>
            <w:rPr>
              <w:lang w:bidi="fr-FR"/>
            </w:rPr>
            <w:t>Consultez d’abord ces quelques conseils pour vous aider à mettre en forme votre document. Vous verrez, c’est très facile.</w:t>
          </w:r>
        </w:p>
      </w:sdtContent>
    </w:sdt>
    <w:sdt>
      <w:sdtPr>
        <w:alias w:val="Entrer le contenu de la puce de liste :"/>
        <w:tag w:val="Entrer le contenu de la puce de liste :"/>
        <w:id w:val="-784043198"/>
        <w:placeholder>
          <w:docPart w:val="3400B72FCEC54417A748767292086421"/>
        </w:placeholder>
        <w:temporary/>
        <w:showingPlcHdr/>
      </w:sdtPr>
      <w:sdtEndPr/>
      <w:sdtContent>
        <w:p w:rsidR="00C6554A" w:rsidRPr="00514122" w:rsidRDefault="00C6554A" w:rsidP="00C6554A">
          <w:pPr>
            <w:pStyle w:val="Listepuces"/>
            <w:numPr>
              <w:ilvl w:val="0"/>
              <w:numId w:val="1"/>
            </w:numPr>
          </w:pPr>
          <w:r w:rsidRPr="00514122">
            <w:rPr>
              <w:lang w:bidi="fr-FR"/>
            </w:rPr>
            <w:t xml:space="preserve">Vous avez besoin d’un titre ? Sous l’onglet Accueil, dans la galerie Styles, cliquez sur le style de titre de votre choix. </w:t>
          </w:r>
        </w:p>
        <w:p w:rsidR="00C6554A" w:rsidRPr="00514122" w:rsidRDefault="00C6554A" w:rsidP="00C6554A">
          <w:pPr>
            <w:pStyle w:val="Listepuces"/>
            <w:numPr>
              <w:ilvl w:val="0"/>
              <w:numId w:val="1"/>
            </w:numPr>
          </w:pPr>
          <w:r w:rsidRPr="00514122">
            <w:rPr>
              <w:lang w:bidi="fr-FR"/>
            </w:rPr>
            <w:t>Remarquez également les autres styles disponibles dans cette galerie (par exemple, pour une citation, une liste numérotée ou une liste à puces comme celle-ci).</w:t>
          </w:r>
        </w:p>
        <w:p w:rsidR="00C6554A" w:rsidRPr="00514122" w:rsidRDefault="00C6554A" w:rsidP="00C6554A">
          <w:pPr>
            <w:pStyle w:val="Listepuces"/>
            <w:numPr>
              <w:ilvl w:val="0"/>
              <w:numId w:val="1"/>
            </w:numPr>
          </w:pPr>
          <w:r w:rsidRPr="00514122">
            <w:rPr>
              <w:lang w:bidi="fr-FR"/>
            </w:rPr>
            <w:t>Pour un résultat optimal lors de la sélection du texte à copier ou modifier, n’incluez pas d’espace à gauche ou à droite des caractères dans votre sélection.</w:t>
          </w:r>
        </w:p>
      </w:sdtContent>
    </w:sdt>
    <w:p w:rsidR="00C6554A" w:rsidRPr="00D5413C" w:rsidRDefault="008D1609" w:rsidP="00C6554A">
      <w:pPr>
        <w:pStyle w:val="Titre2"/>
      </w:pPr>
      <w:sdt>
        <w:sdtPr>
          <w:alias w:val="Titre 2 :"/>
          <w:tag w:val="Titre 2 :"/>
          <w:id w:val="959536471"/>
          <w:placeholder>
            <w:docPart w:val="09E46945561F4843BD3FD073814C29C9"/>
          </w:placeholder>
          <w:temporary/>
          <w:showingPlcHdr/>
        </w:sdtPr>
        <w:sdtEndPr/>
        <w:sdtContent>
          <w:r w:rsidR="00C6554A">
            <w:rPr>
              <w:lang w:bidi="fr-FR"/>
            </w:rPr>
            <w:t>Titre 2</w:t>
          </w:r>
        </w:sdtContent>
      </w:sdt>
    </w:p>
    <w:sdt>
      <w:sdtPr>
        <w:alias w:val="Texte du paragraphe :"/>
        <w:tag w:val="Texte du paragraphe :"/>
        <w:id w:val="-2013052735"/>
        <w:placeholder>
          <w:docPart w:val="43EF18138D2B4E67AE2D7767CA911AB7"/>
        </w:placeholder>
        <w:temporary/>
        <w:showingPlcHdr/>
      </w:sdtPr>
      <w:sdtEndPr/>
      <w:sdtContent>
        <w:p w:rsidR="00C6554A" w:rsidRDefault="00C6554A" w:rsidP="00C6554A">
          <w:r>
            <w:rPr>
              <w:lang w:bidi="fr-FR"/>
            </w:rPr>
            <w:t>Peut-être que, comme nous, vous aimez cette photo de couverture, mais si elle ne convient pas à votre rapport, vous pouvez la remplacer très facilement.</w:t>
          </w:r>
        </w:p>
        <w:p w:rsidR="002C74C0" w:rsidRDefault="00C6554A">
          <w:r>
            <w:rPr>
              <w:lang w:bidi="fr-FR"/>
            </w:rPr>
            <w:t>Supprimez simplement l’image d’espace réservé. Sous l’onglet Insertion, cliquez sur Image pour sélectionner un fichier.</w:t>
          </w:r>
        </w:p>
      </w:sdtContent>
    </w:sdt>
    <w:sectPr w:rsidR="002C74C0" w:rsidSect="004B2CAC">
      <w:footerReference w:type="default" r:id="rId9"/>
      <w:pgSz w:w="11906" w:h="16838" w:code="9"/>
      <w:pgMar w:top="1728" w:right="1800" w:bottom="1440" w:left="1800" w:header="227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609" w:rsidRDefault="008D1609" w:rsidP="00C6554A">
      <w:pPr>
        <w:spacing w:before="0" w:after="0" w:line="240" w:lineRule="auto"/>
      </w:pPr>
      <w:r>
        <w:separator/>
      </w:r>
    </w:p>
  </w:endnote>
  <w:endnote w:type="continuationSeparator" w:id="0">
    <w:p w:rsidR="008D1609" w:rsidRDefault="008D1609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3EE" w:rsidRDefault="00ED7C44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FC42A1"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609" w:rsidRDefault="008D1609" w:rsidP="00C6554A">
      <w:pPr>
        <w:spacing w:before="0" w:after="0" w:line="240" w:lineRule="auto"/>
      </w:pPr>
      <w:r>
        <w:separator/>
      </w:r>
    </w:p>
  </w:footnote>
  <w:footnote w:type="continuationSeparator" w:id="0">
    <w:p w:rsidR="008D1609" w:rsidRDefault="008D1609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CAC"/>
    <w:rsid w:val="00213C89"/>
    <w:rsid w:val="002554CD"/>
    <w:rsid w:val="00293B83"/>
    <w:rsid w:val="002B4294"/>
    <w:rsid w:val="00333D0D"/>
    <w:rsid w:val="003E4CD7"/>
    <w:rsid w:val="00405309"/>
    <w:rsid w:val="004B2CAC"/>
    <w:rsid w:val="004C049F"/>
    <w:rsid w:val="005000E2"/>
    <w:rsid w:val="006A3CE7"/>
    <w:rsid w:val="008D1609"/>
    <w:rsid w:val="00BB04DB"/>
    <w:rsid w:val="00BF4294"/>
    <w:rsid w:val="00C6554A"/>
    <w:rsid w:val="00ED7C44"/>
    <w:rsid w:val="00FC42A1"/>
    <w:rsid w:val="00FE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List Number" w:uiPriority="11" w:qFormat="1"/>
    <w:lsdException w:name="Title" w:uiPriority="2" w:qFormat="1"/>
    <w:lsdException w:name="Default Paragraph Font" w:uiPriority="1"/>
    <w:lsdException w:name="Subtitle" w:uiPriority="3" w:qFormat="1"/>
    <w:lsdException w:name="Strong" w:uiPriority="22" w:qFormat="1"/>
    <w:lsdException w:name="Emphasis" w:uiPriority="2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D0D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Emphase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List Number" w:uiPriority="11" w:qFormat="1"/>
    <w:lsdException w:name="Title" w:uiPriority="2" w:qFormat="1"/>
    <w:lsdException w:name="Default Paragraph Font" w:uiPriority="1"/>
    <w:lsdException w:name="Subtitle" w:uiPriority="3" w:qFormat="1"/>
    <w:lsdException w:name="Strong" w:uiPriority="22" w:qFormat="1"/>
    <w:lsdException w:name="Emphasis" w:uiPriority="2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D0D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Emphase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wnloads\tf0283505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1F01FE98FC447BBAAF65F124E3E7B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A758AA-14DA-4787-BDCB-21790FBDA3BF}"/>
      </w:docPartPr>
      <w:docPartBody>
        <w:p w:rsidR="00000000" w:rsidRDefault="00A54295">
          <w:pPr>
            <w:pStyle w:val="11F01FE98FC447BBAAF65F124E3E7B5B"/>
          </w:pPr>
          <w:r>
            <w:rPr>
              <w:lang w:bidi="fr-FR"/>
            </w:rPr>
            <w:t>Titre 1</w:t>
          </w:r>
        </w:p>
      </w:docPartBody>
    </w:docPart>
    <w:docPart>
      <w:docPartPr>
        <w:name w:val="0C9307BA78744390B0480288574818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A40231-1C7C-4B66-A6D7-054F5E1EE7B4}"/>
      </w:docPartPr>
      <w:docPartBody>
        <w:p w:rsidR="005A47A8" w:rsidRDefault="00A54295" w:rsidP="00C6554A">
          <w:r>
            <w:rPr>
              <w:lang w:bidi="fr-FR"/>
            </w:rPr>
            <w:t xml:space="preserve">Pour remplacer le texte d’espace réservé sur cette page, sélectionnez-le et commencez à </w:t>
          </w:r>
          <w:r>
            <w:rPr>
              <w:lang w:bidi="fr-FR"/>
            </w:rPr>
            <w:t>taper. Mais attendez un peu avant de vous lancer.</w:t>
          </w:r>
        </w:p>
        <w:p w:rsidR="00000000" w:rsidRDefault="00A54295">
          <w:pPr>
            <w:pStyle w:val="0C9307BA78744390B048028857481881"/>
          </w:pPr>
          <w:r>
            <w:rPr>
              <w:lang w:bidi="fr-FR"/>
            </w:rPr>
            <w:t>Consultez d’abord ces quelques conseils pour vous aider à mettre en forme votre document. Vous verrez, c’est très facile.</w:t>
          </w:r>
        </w:p>
      </w:docPartBody>
    </w:docPart>
    <w:docPart>
      <w:docPartPr>
        <w:name w:val="3400B72FCEC54417A7487672920864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631EB9-969E-45A7-9EE9-80A054125C8F}"/>
      </w:docPartPr>
      <w:docPartBody>
        <w:p w:rsidR="005A47A8" w:rsidRPr="00514122" w:rsidRDefault="00A54295" w:rsidP="00C6554A">
          <w:pPr>
            <w:pStyle w:val="Listepuces"/>
          </w:pPr>
          <w:r w:rsidRPr="00514122">
            <w:rPr>
              <w:lang w:bidi="fr-FR"/>
            </w:rPr>
            <w:t>Vous avez besoin d’un titre ? Sous l’onglet Accueil, dans la galerie Styles, cliqu</w:t>
          </w:r>
          <w:r w:rsidRPr="00514122">
            <w:rPr>
              <w:lang w:bidi="fr-FR"/>
            </w:rPr>
            <w:t xml:space="preserve">ez sur le style de titre de votre choix. </w:t>
          </w:r>
        </w:p>
        <w:p w:rsidR="005A47A8" w:rsidRPr="00514122" w:rsidRDefault="00A54295" w:rsidP="00C6554A">
          <w:pPr>
            <w:pStyle w:val="Listepuces"/>
          </w:pPr>
          <w:r w:rsidRPr="00514122">
            <w:rPr>
              <w:lang w:bidi="fr-FR"/>
            </w:rPr>
            <w:t>Remarquez également les autres styles disponibles dans cette galerie (par exemple, pour une citation, une liste numérotée ou une liste à puces comme celle-ci).</w:t>
          </w:r>
        </w:p>
        <w:p w:rsidR="00000000" w:rsidRDefault="00A54295">
          <w:pPr>
            <w:pStyle w:val="3400B72FCEC54417A748767292086421"/>
          </w:pPr>
          <w:r w:rsidRPr="00514122">
            <w:rPr>
              <w:lang w:bidi="fr-FR"/>
            </w:rPr>
            <w:t>Pour un résultat optimal lors de la sélection du texte</w:t>
          </w:r>
          <w:r w:rsidRPr="00514122">
            <w:rPr>
              <w:lang w:bidi="fr-FR"/>
            </w:rPr>
            <w:t xml:space="preserve"> à copier ou modifier, n’incluez pas d’espace à gauche ou à droite des caractères dans votre sélection.</w:t>
          </w:r>
        </w:p>
      </w:docPartBody>
    </w:docPart>
    <w:docPart>
      <w:docPartPr>
        <w:name w:val="09E46945561F4843BD3FD073814C29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1FB52F-E807-47E5-9537-54AA72890BDF}"/>
      </w:docPartPr>
      <w:docPartBody>
        <w:p w:rsidR="00000000" w:rsidRDefault="00A54295">
          <w:pPr>
            <w:pStyle w:val="09E46945561F4843BD3FD073814C29C9"/>
          </w:pPr>
          <w:r>
            <w:rPr>
              <w:lang w:bidi="fr-FR"/>
            </w:rPr>
            <w:t>Titre 2</w:t>
          </w:r>
        </w:p>
      </w:docPartBody>
    </w:docPart>
    <w:docPart>
      <w:docPartPr>
        <w:name w:val="43EF18138D2B4E67AE2D7767CA911A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D41303-0DD9-45B8-8B9C-8D5EE0456490}"/>
      </w:docPartPr>
      <w:docPartBody>
        <w:p w:rsidR="005A47A8" w:rsidRDefault="00A54295" w:rsidP="00C6554A">
          <w:r>
            <w:rPr>
              <w:lang w:bidi="fr-FR"/>
            </w:rPr>
            <w:t>Peut-être que, comme nous, vous aimez cette photo de couverture, mais si elle ne convient pas à votre rapport, vous pouvez la remplacer très</w:t>
          </w:r>
          <w:r>
            <w:rPr>
              <w:lang w:bidi="fr-FR"/>
            </w:rPr>
            <w:t xml:space="preserve"> facilement.</w:t>
          </w:r>
        </w:p>
        <w:p w:rsidR="00000000" w:rsidRDefault="00A54295">
          <w:pPr>
            <w:pStyle w:val="43EF18138D2B4E67AE2D7767CA911AB7"/>
          </w:pPr>
          <w:r>
            <w:rPr>
              <w:lang w:bidi="fr-FR"/>
            </w:rPr>
            <w:t>Supprimez simplement l’image d’espace réservé. Sous l’onglet Insertion, cliquez sur Image pour sélectionner un fichier.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295"/>
    <w:rsid w:val="00A5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694D67E64584460991B1F66FB5DD85D">
    <w:name w:val="3694D67E64584460991B1F66FB5DD85D"/>
  </w:style>
  <w:style w:type="paragraph" w:customStyle="1" w:styleId="8C9CE9F8E8DD4F2AA10317EB17C27A70">
    <w:name w:val="8C9CE9F8E8DD4F2AA10317EB17C27A70"/>
  </w:style>
  <w:style w:type="paragraph" w:customStyle="1" w:styleId="88F9721F612E47D9B344390BC4B1B2AD">
    <w:name w:val="88F9721F612E47D9B344390BC4B1B2AD"/>
  </w:style>
  <w:style w:type="paragraph" w:customStyle="1" w:styleId="CDF91E5AB5A241F6B7D8C04202075807">
    <w:name w:val="CDF91E5AB5A241F6B7D8C04202075807"/>
  </w:style>
  <w:style w:type="paragraph" w:customStyle="1" w:styleId="4E6541A8D19D4EC18EE30A363A958E11">
    <w:name w:val="4E6541A8D19D4EC18EE30A363A958E11"/>
  </w:style>
  <w:style w:type="paragraph" w:customStyle="1" w:styleId="11F01FE98FC447BBAAF65F124E3E7B5B">
    <w:name w:val="11F01FE98FC447BBAAF65F124E3E7B5B"/>
  </w:style>
  <w:style w:type="paragraph" w:customStyle="1" w:styleId="0C9307BA78744390B048028857481881">
    <w:name w:val="0C9307BA78744390B048028857481881"/>
  </w:style>
  <w:style w:type="paragraph" w:styleId="Listepuces">
    <w:name w:val="List Bullet"/>
    <w:basedOn w:val="Normal"/>
    <w:uiPriority w:val="10"/>
    <w:unhideWhenUsed/>
    <w:qFormat/>
    <w:pPr>
      <w:numPr>
        <w:numId w:val="1"/>
      </w:numPr>
      <w:spacing w:before="120" w:line="264" w:lineRule="auto"/>
    </w:pPr>
    <w:rPr>
      <w:rFonts w:eastAsiaTheme="minorHAnsi"/>
      <w:color w:val="595959" w:themeColor="text1" w:themeTint="A6"/>
      <w:lang w:eastAsia="en-US"/>
    </w:rPr>
  </w:style>
  <w:style w:type="paragraph" w:customStyle="1" w:styleId="3400B72FCEC54417A748767292086421">
    <w:name w:val="3400B72FCEC54417A748767292086421"/>
  </w:style>
  <w:style w:type="paragraph" w:customStyle="1" w:styleId="09E46945561F4843BD3FD073814C29C9">
    <w:name w:val="09E46945561F4843BD3FD073814C29C9"/>
  </w:style>
  <w:style w:type="paragraph" w:customStyle="1" w:styleId="43EF18138D2B4E67AE2D7767CA911AB7">
    <w:name w:val="43EF18138D2B4E67AE2D7767CA911AB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694D67E64584460991B1F66FB5DD85D">
    <w:name w:val="3694D67E64584460991B1F66FB5DD85D"/>
  </w:style>
  <w:style w:type="paragraph" w:customStyle="1" w:styleId="8C9CE9F8E8DD4F2AA10317EB17C27A70">
    <w:name w:val="8C9CE9F8E8DD4F2AA10317EB17C27A70"/>
  </w:style>
  <w:style w:type="paragraph" w:customStyle="1" w:styleId="88F9721F612E47D9B344390BC4B1B2AD">
    <w:name w:val="88F9721F612E47D9B344390BC4B1B2AD"/>
  </w:style>
  <w:style w:type="paragraph" w:customStyle="1" w:styleId="CDF91E5AB5A241F6B7D8C04202075807">
    <w:name w:val="CDF91E5AB5A241F6B7D8C04202075807"/>
  </w:style>
  <w:style w:type="paragraph" w:customStyle="1" w:styleId="4E6541A8D19D4EC18EE30A363A958E11">
    <w:name w:val="4E6541A8D19D4EC18EE30A363A958E11"/>
  </w:style>
  <w:style w:type="paragraph" w:customStyle="1" w:styleId="11F01FE98FC447BBAAF65F124E3E7B5B">
    <w:name w:val="11F01FE98FC447BBAAF65F124E3E7B5B"/>
  </w:style>
  <w:style w:type="paragraph" w:customStyle="1" w:styleId="0C9307BA78744390B048028857481881">
    <w:name w:val="0C9307BA78744390B048028857481881"/>
  </w:style>
  <w:style w:type="paragraph" w:styleId="Listepuces">
    <w:name w:val="List Bullet"/>
    <w:basedOn w:val="Normal"/>
    <w:uiPriority w:val="10"/>
    <w:unhideWhenUsed/>
    <w:qFormat/>
    <w:pPr>
      <w:numPr>
        <w:numId w:val="1"/>
      </w:numPr>
      <w:spacing w:before="120" w:line="264" w:lineRule="auto"/>
    </w:pPr>
    <w:rPr>
      <w:rFonts w:eastAsiaTheme="minorHAnsi"/>
      <w:color w:val="595959" w:themeColor="text1" w:themeTint="A6"/>
      <w:lang w:eastAsia="en-US"/>
    </w:rPr>
  </w:style>
  <w:style w:type="paragraph" w:customStyle="1" w:styleId="3400B72FCEC54417A748767292086421">
    <w:name w:val="3400B72FCEC54417A748767292086421"/>
  </w:style>
  <w:style w:type="paragraph" w:customStyle="1" w:styleId="09E46945561F4843BD3FD073814C29C9">
    <w:name w:val="09E46945561F4843BD3FD073814C29C9"/>
  </w:style>
  <w:style w:type="paragraph" w:customStyle="1" w:styleId="43EF18138D2B4E67AE2D7767CA911AB7">
    <w:name w:val="43EF18138D2B4E67AE2D7767CA911A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tf02835058.dotx</Template>
  <TotalTime>23</TotalTime>
  <Pages>2</Pages>
  <Words>184</Words>
  <Characters>1013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2018-03-06T22:14:00Z</dcterms:created>
  <dcterms:modified xsi:type="dcterms:W3CDTF">2018-03-06T22:37:00Z</dcterms:modified>
</cp:coreProperties>
</file>